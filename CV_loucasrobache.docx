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4831"/>
        <w:gridCol w:w="6736"/>
      </w:tblGrid>
      <w:tr w:rsidR="002C2CDD" w:rsidRPr="002C476A" w14:paraId="6162503B" w14:textId="77777777" w:rsidTr="002F030B">
        <w:trPr>
          <w:trHeight w:val="12684"/>
        </w:trPr>
        <w:tc>
          <w:tcPr>
            <w:tcW w:w="4395" w:type="dxa"/>
            <w:tcMar>
              <w:top w:w="504" w:type="dxa"/>
              <w:right w:w="720" w:type="dxa"/>
            </w:tcMar>
          </w:tcPr>
          <w:p w14:paraId="74BD44D2" w14:textId="1C77BF74" w:rsidR="00523479" w:rsidRPr="00C927A1" w:rsidRDefault="00FB0EC9" w:rsidP="002F030B">
            <w:pPr>
              <w:pStyle w:val="Initiales"/>
              <w:jc w:val="left"/>
            </w:pPr>
            <w:r w:rsidRPr="00C927A1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8C99916" wp14:editId="52B9832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-514985</wp:posOffset>
                      </wp:positionV>
                      <wp:extent cx="7534275" cy="1943100"/>
                      <wp:effectExtent l="0" t="0" r="952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34275" cy="1943100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31B62A" id="Groupe 1" o:spid="_x0000_s1026" style="position:absolute;margin-left:.65pt;margin-top:-40.55pt;width:593.25pt;height:153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2F030B">
              <w:t xml:space="preserve">   </w:t>
            </w:r>
            <w:r w:rsidR="00AB7ABD">
              <w:t>RL</w:t>
            </w:r>
          </w:p>
          <w:p w14:paraId="1C062291" w14:textId="703A09BF" w:rsidR="00A50939" w:rsidRPr="00C927A1" w:rsidRDefault="00513038" w:rsidP="007569C1">
            <w:pPr>
              <w:pStyle w:val="Titre3"/>
            </w:pPr>
            <w:r w:rsidRPr="00C927A1">
              <w:t>CENTRE</w:t>
            </w:r>
            <w:r w:rsidR="00BB2A29">
              <w:t>s</w:t>
            </w:r>
            <w:r w:rsidRPr="00C927A1">
              <w:t xml:space="preserve"> D’iNTERET</w:t>
            </w:r>
            <w:r w:rsidR="00BB2A29">
              <w:t>s</w:t>
            </w:r>
          </w:p>
          <w:p w14:paraId="7A1B0318" w14:textId="649C232F" w:rsidR="002C2CDD" w:rsidRPr="00C927A1" w:rsidRDefault="00513038" w:rsidP="00513038">
            <w:pPr>
              <w:pStyle w:val="Paragraphedeliste"/>
              <w:numPr>
                <w:ilvl w:val="0"/>
                <w:numId w:val="11"/>
              </w:numPr>
            </w:pPr>
            <w:r w:rsidRPr="00C927A1">
              <w:t>Informatique</w:t>
            </w:r>
          </w:p>
          <w:p w14:paraId="54FEA14F" w14:textId="756662E7" w:rsidR="00513038" w:rsidRPr="00C927A1" w:rsidRDefault="00513038" w:rsidP="00513038">
            <w:pPr>
              <w:pStyle w:val="Paragraphedeliste"/>
              <w:numPr>
                <w:ilvl w:val="0"/>
                <w:numId w:val="11"/>
              </w:numPr>
            </w:pPr>
            <w:r w:rsidRPr="00C927A1">
              <w:t>Jeux vidéo</w:t>
            </w:r>
          </w:p>
          <w:p w14:paraId="73ED2B9B" w14:textId="05D2B395" w:rsidR="00513038" w:rsidRPr="00C927A1" w:rsidRDefault="00513038" w:rsidP="00513038">
            <w:pPr>
              <w:pStyle w:val="Paragraphedeliste"/>
              <w:numPr>
                <w:ilvl w:val="0"/>
                <w:numId w:val="11"/>
              </w:numPr>
            </w:pPr>
            <w:r w:rsidRPr="00C927A1">
              <w:t>Ordinateur</w:t>
            </w:r>
          </w:p>
          <w:p w14:paraId="487F7DAB" w14:textId="229EE720" w:rsidR="00513038" w:rsidRPr="00C927A1" w:rsidRDefault="00513038" w:rsidP="00513038">
            <w:pPr>
              <w:pStyle w:val="Paragraphedeliste"/>
              <w:numPr>
                <w:ilvl w:val="0"/>
                <w:numId w:val="11"/>
              </w:numPr>
            </w:pPr>
            <w:r w:rsidRPr="00C927A1">
              <w:t>Technologie récente</w:t>
            </w:r>
          </w:p>
          <w:p w14:paraId="7952A607" w14:textId="4D11303D" w:rsidR="002C2CDD" w:rsidRPr="00C927A1" w:rsidRDefault="00C927A1" w:rsidP="007569C1">
            <w:pPr>
              <w:pStyle w:val="Titre3"/>
            </w:pPr>
            <w:r w:rsidRPr="00C927A1">
              <w:t>COMPETENCES</w:t>
            </w:r>
          </w:p>
          <w:p w14:paraId="7EF61C76" w14:textId="622AEBFF" w:rsidR="00492CBE" w:rsidRDefault="00492CBE" w:rsidP="00C927A1">
            <w:pPr>
              <w:pStyle w:val="Paragraphedeliste"/>
              <w:numPr>
                <w:ilvl w:val="0"/>
                <w:numId w:val="12"/>
              </w:numPr>
            </w:pPr>
            <w:r>
              <w:t xml:space="preserve">Connaissances approfondies sur le corps d’un ordinateur et ses caractéristiques </w:t>
            </w:r>
          </w:p>
          <w:p w14:paraId="62351616" w14:textId="3A73429E" w:rsidR="00AD148C" w:rsidRDefault="00AD148C" w:rsidP="00C927A1">
            <w:pPr>
              <w:pStyle w:val="Paragraphedeliste"/>
              <w:numPr>
                <w:ilvl w:val="0"/>
                <w:numId w:val="12"/>
              </w:numPr>
            </w:pPr>
            <w:r>
              <w:t>Utilisation de Visual Studio Code &amp; Eclipse</w:t>
            </w:r>
          </w:p>
          <w:p w14:paraId="20482106" w14:textId="65AB83B8" w:rsidR="00AD148C" w:rsidRPr="00C927A1" w:rsidRDefault="00AD148C" w:rsidP="00C927A1">
            <w:pPr>
              <w:pStyle w:val="Paragraphedeliste"/>
              <w:numPr>
                <w:ilvl w:val="0"/>
                <w:numId w:val="12"/>
              </w:numPr>
            </w:pPr>
            <w:r>
              <w:t xml:space="preserve">Solutionner des problèmes efficacement </w:t>
            </w:r>
          </w:p>
          <w:p w14:paraId="34117FBD" w14:textId="20348B72" w:rsidR="00513038" w:rsidRPr="00C927A1" w:rsidRDefault="00B26087" w:rsidP="00513038">
            <w:pPr>
              <w:pStyle w:val="Titre3"/>
            </w:pPr>
            <w:sdt>
              <w:sdtPr>
                <w:alias w:val="Formation :"/>
                <w:tag w:val="Formation :"/>
                <w:id w:val="1349516922"/>
                <w:placeholder>
                  <w:docPart w:val="AA1E5CE51DAC461B8DFDBEC2B47490B1"/>
                </w:placeholder>
                <w:temporary/>
                <w:showingPlcHdr/>
                <w15:appearance w15:val="hidden"/>
              </w:sdtPr>
              <w:sdtEndPr/>
              <w:sdtContent>
                <w:r w:rsidR="00513038" w:rsidRPr="00C927A1">
                  <w:rPr>
                    <w:lang w:bidi="fr-FR"/>
                  </w:rPr>
                  <w:t>Formation</w:t>
                </w:r>
              </w:sdtContent>
            </w:sdt>
            <w:r w:rsidR="00BB2A29">
              <w:t>s</w:t>
            </w:r>
          </w:p>
          <w:p w14:paraId="1E5E3880" w14:textId="3CE8C9E8" w:rsidR="00513038" w:rsidRPr="00C927A1" w:rsidRDefault="00C927A1" w:rsidP="00513038">
            <w:pPr>
              <w:pStyle w:val="Titre4"/>
            </w:pPr>
            <w:r w:rsidRPr="00C927A1">
              <w:t>BREVET DES COLLEGES</w:t>
            </w:r>
            <w:r w:rsidR="00513038" w:rsidRPr="00C927A1">
              <w:rPr>
                <w:lang w:bidi="fr-FR"/>
              </w:rPr>
              <w:t xml:space="preserve"> • </w:t>
            </w:r>
            <w:r w:rsidRPr="00C927A1">
              <w:t>2017-2018</w:t>
            </w:r>
            <w:r w:rsidR="00513038" w:rsidRPr="00C927A1">
              <w:rPr>
                <w:lang w:bidi="fr-FR"/>
              </w:rPr>
              <w:t xml:space="preserve"> • </w:t>
            </w:r>
            <w:r w:rsidRPr="00C927A1">
              <w:t>COLLEGE LOUIS PASTEUR</w:t>
            </w:r>
          </w:p>
          <w:p w14:paraId="2D0D0694" w14:textId="225C6072" w:rsidR="002F030B" w:rsidRPr="002F030B" w:rsidRDefault="00C927A1" w:rsidP="00513038">
            <w:pPr>
              <w:rPr>
                <w:rFonts w:cs="Arial"/>
                <w:color w:val="010101"/>
                <w:shd w:val="clear" w:color="auto" w:fill="FFFFFF"/>
              </w:rPr>
            </w:pPr>
            <w:r w:rsidRPr="00C927A1">
              <w:rPr>
                <w:rFonts w:cs="Arial"/>
                <w:color w:val="010101"/>
                <w:shd w:val="clear" w:color="auto" w:fill="FFFFFF"/>
              </w:rPr>
              <w:t>Obtention du Brevet des collèges au sein du collège Louis Pasteur de Petit-Couronne</w:t>
            </w:r>
          </w:p>
          <w:p w14:paraId="357BA98E" w14:textId="553DBF32" w:rsidR="002F030B" w:rsidRPr="002E503E" w:rsidRDefault="002F030B" w:rsidP="002F030B">
            <w:pPr>
              <w:pStyle w:val="Titre4"/>
              <w:rPr>
                <w:lang w:val="en-GB"/>
              </w:rPr>
            </w:pPr>
            <w:r w:rsidRPr="002E503E">
              <w:rPr>
                <w:lang w:val="en-GB"/>
              </w:rPr>
              <w:t>BEP – BAC PRO MELEC</w:t>
            </w:r>
            <w:r w:rsidRPr="002E503E">
              <w:rPr>
                <w:lang w:val="en-GB" w:bidi="fr-FR"/>
              </w:rPr>
              <w:t xml:space="preserve"> • </w:t>
            </w:r>
            <w:r w:rsidRPr="002E503E">
              <w:rPr>
                <w:lang w:val="en-GB"/>
              </w:rPr>
              <w:t>2020-2021</w:t>
            </w:r>
            <w:r w:rsidRPr="002E503E">
              <w:rPr>
                <w:lang w:val="en-GB" w:bidi="fr-FR"/>
              </w:rPr>
              <w:t xml:space="preserve">• </w:t>
            </w:r>
            <w:r w:rsidRPr="002E503E">
              <w:rPr>
                <w:lang w:val="en-GB"/>
              </w:rPr>
              <w:t>LYCEE MARCEL SEMBAT</w:t>
            </w:r>
          </w:p>
          <w:p w14:paraId="72B8538D" w14:textId="6F13BFCB" w:rsidR="00513038" w:rsidRPr="002F030B" w:rsidRDefault="002F030B" w:rsidP="002F030B">
            <w:pPr>
              <w:rPr>
                <w:rFonts w:cs="Arial"/>
                <w:color w:val="010101"/>
                <w:shd w:val="clear" w:color="auto" w:fill="FFFFFF"/>
              </w:rPr>
            </w:pPr>
            <w:r>
              <w:rPr>
                <w:rFonts w:cs="Arial"/>
                <w:color w:val="010101"/>
                <w:shd w:val="clear" w:color="auto" w:fill="FFFFFF"/>
              </w:rPr>
              <w:t>Obtention de mon BEP MELEC et finalisation de ma formation au bac pro MELEC</w:t>
            </w:r>
          </w:p>
        </w:tc>
        <w:tc>
          <w:tcPr>
            <w:tcW w:w="6127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pPr w:leftFromText="141" w:rightFromText="141" w:horzAnchor="margin" w:tblpY="-450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36"/>
            </w:tblGrid>
            <w:tr w:rsidR="00C612DA" w:rsidRPr="00C927A1" w14:paraId="0BC46FA1" w14:textId="77777777" w:rsidTr="00BB2A29">
              <w:trPr>
                <w:trHeight w:hRule="exact" w:val="1345"/>
              </w:trPr>
              <w:tc>
                <w:tcPr>
                  <w:tcW w:w="6127" w:type="dxa"/>
                  <w:vAlign w:val="center"/>
                </w:tcPr>
                <w:p w14:paraId="246A2F8D" w14:textId="716A33CF" w:rsidR="00C612DA" w:rsidRPr="00C927A1" w:rsidRDefault="00B26087" w:rsidP="002F030B">
                  <w:pPr>
                    <w:pStyle w:val="Titre1"/>
                    <w:outlineLvl w:val="0"/>
                  </w:pPr>
                  <w:sdt>
                    <w:sdtPr>
                      <w:alias w:val="Entrez votre nom :"/>
                      <w:tag w:val="Entrez votre nom :"/>
                      <w:id w:val="-296147368"/>
                      <w:placeholder>
                        <w:docPart w:val="8DABCD7F30014528877CBECDAA91CA3C"/>
                      </w:placeholder>
                      <w15:appearance w15:val="hidden"/>
                    </w:sdtPr>
                    <w:sdtEndPr/>
                    <w:sdtContent>
                      <w:r w:rsidR="00513038" w:rsidRPr="00C927A1">
                        <w:t>Robache louca</w:t>
                      </w:r>
                      <w:r w:rsidR="00BB2A29">
                        <w:t>S</w:t>
                      </w:r>
                    </w:sdtContent>
                  </w:sdt>
                </w:p>
                <w:p w14:paraId="18AEFA49" w14:textId="57655F5D" w:rsidR="00906BEE" w:rsidRPr="00C927A1" w:rsidRDefault="00B26087" w:rsidP="002F030B">
                  <w:pPr>
                    <w:pStyle w:val="Titre2"/>
                    <w:outlineLvl w:val="1"/>
                  </w:pPr>
                  <w:sdt>
                    <w:sdtPr>
                      <w:alias w:val="Entrez un profession ou un secteur d’activité :"/>
                      <w:tag w:val="Entrez un profession ou un secteur d’activité :"/>
                      <w:id w:val="-223601802"/>
                      <w:placeholder>
                        <w:docPart w:val="78C5DF214FAB4039B0EAC6558D48845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B2A29">
                        <w:t>36 rue olof palme, PETIT-Couronne</w:t>
                      </w:r>
                    </w:sdtContent>
                  </w:sdt>
                  <w:r w:rsidR="007D6458" w:rsidRPr="00C927A1">
                    <w:rPr>
                      <w:lang w:bidi="fr-FR"/>
                    </w:rPr>
                    <w:t xml:space="preserve"> </w:t>
                  </w:r>
                  <w:sdt>
                    <w:sdtPr>
                      <w:alias w:val="Lien vers d’autres propriétés en ligne :"/>
                      <w:tag w:val="Lien vers d’autres propriétés en ligne :"/>
                      <w:id w:val="-760060136"/>
                      <w:placeholder>
                        <w:docPart w:val="9F58A7FEE4DD4C69A57EFE6DB3861E64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D3CAE">
                        <w:t>06 74 31 96 46 – robacheloucass@gmail.com</w:t>
                      </w:r>
                    </w:sdtContent>
                  </w:sdt>
                </w:p>
              </w:tc>
            </w:tr>
          </w:tbl>
          <w:p w14:paraId="09FB344E" w14:textId="2DF1D510" w:rsidR="002C2CDD" w:rsidRPr="00C927A1" w:rsidRDefault="00B26087" w:rsidP="007569C1">
            <w:pPr>
              <w:pStyle w:val="Titre3"/>
            </w:pPr>
            <w:sdt>
              <w:sdtPr>
                <w:alias w:val="Expérience :"/>
                <w:tag w:val="Expérience :"/>
                <w:id w:val="1217937480"/>
                <w:placeholder>
                  <w:docPart w:val="CE2B9614F715437CAFC0FD0110B2EEF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927A1">
                  <w:rPr>
                    <w:lang w:bidi="fr-FR"/>
                  </w:rPr>
                  <w:t>Expérience</w:t>
                </w:r>
              </w:sdtContent>
            </w:sdt>
            <w:r w:rsidR="00BB2A29">
              <w:t>s</w:t>
            </w:r>
            <w:r w:rsidR="00513038" w:rsidRPr="00C927A1">
              <w:t xml:space="preserve"> PROfes</w:t>
            </w:r>
            <w:r w:rsidR="00BB2A29">
              <w:t>s</w:t>
            </w:r>
            <w:r w:rsidR="00513038" w:rsidRPr="00C927A1">
              <w:t>ionnelles</w:t>
            </w:r>
          </w:p>
          <w:p w14:paraId="05124C63" w14:textId="09A88465" w:rsidR="002C2CDD" w:rsidRPr="00C927A1" w:rsidRDefault="00513038" w:rsidP="007569C1">
            <w:pPr>
              <w:pStyle w:val="Titre4"/>
            </w:pPr>
            <w:r w:rsidRPr="00C927A1">
              <w:t>STAGIAIRE</w:t>
            </w:r>
            <w:r w:rsidR="002C2CDD" w:rsidRPr="00C927A1">
              <w:rPr>
                <w:lang w:bidi="fr-FR"/>
              </w:rPr>
              <w:t xml:space="preserve"> • </w:t>
            </w:r>
            <w:r w:rsidRPr="00C927A1">
              <w:t>ASTER ENERGIE, 33800 Bordeau</w:t>
            </w:r>
            <w:r w:rsidR="002C2CDD" w:rsidRPr="00C927A1">
              <w:rPr>
                <w:lang w:bidi="fr-FR"/>
              </w:rPr>
              <w:t xml:space="preserve"> • </w:t>
            </w:r>
            <w:r w:rsidRPr="00C927A1">
              <w:t>févr. 2018 / mars. 2018</w:t>
            </w:r>
          </w:p>
          <w:p w14:paraId="34EFD289" w14:textId="7D94DF1E" w:rsidR="00513038" w:rsidRPr="00C927A1" w:rsidRDefault="00513038" w:rsidP="00513038">
            <w:pPr>
              <w:pStyle w:val="NormalWeb"/>
              <w:shd w:val="clear" w:color="auto" w:fill="FFFFFF"/>
              <w:textAlignment w:val="baseline"/>
              <w:rPr>
                <w:rFonts w:asciiTheme="minorHAnsi" w:eastAsia="Times New Roman" w:hAnsiTheme="minorHAnsi" w:cs="Arial"/>
                <w:color w:val="010101"/>
                <w:sz w:val="22"/>
                <w:szCs w:val="22"/>
                <w:lang w:eastAsia="fr-FR"/>
              </w:rPr>
            </w:pPr>
            <w:r w:rsidRPr="00C927A1">
              <w:rPr>
                <w:rFonts w:asciiTheme="minorHAnsi" w:eastAsia="Times New Roman" w:hAnsiTheme="minorHAnsi" w:cs="Arial"/>
                <w:color w:val="010101"/>
                <w:sz w:val="22"/>
                <w:szCs w:val="22"/>
                <w:lang w:eastAsia="fr-FR"/>
              </w:rPr>
              <w:t>Nettoyage des chantiers et observation</w:t>
            </w:r>
          </w:p>
          <w:p w14:paraId="2A092059" w14:textId="28B56FEB" w:rsidR="002C2CDD" w:rsidRDefault="00513038" w:rsidP="00AB7ABD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Organisation du stockage des véhicules et du stockage de l'entreprise</w:t>
            </w:r>
          </w:p>
          <w:p w14:paraId="53935A52" w14:textId="77777777" w:rsidR="00AB7ABD" w:rsidRPr="00AB7ABD" w:rsidRDefault="00AB7ABD" w:rsidP="00AB7ABD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</w:p>
          <w:p w14:paraId="3B2ABA84" w14:textId="74C75621" w:rsidR="002C2CDD" w:rsidRPr="00C927A1" w:rsidRDefault="00513038" w:rsidP="007569C1">
            <w:pPr>
              <w:pStyle w:val="Titre4"/>
            </w:pPr>
            <w:r w:rsidRPr="00C927A1">
              <w:t>Stagiaire</w:t>
            </w:r>
            <w:r w:rsidR="002C2CDD" w:rsidRPr="00C927A1">
              <w:rPr>
                <w:lang w:bidi="fr-FR"/>
              </w:rPr>
              <w:t xml:space="preserve"> • </w:t>
            </w:r>
            <w:r w:rsidRPr="00C927A1">
              <w:t>SARL VENDAS, 76650 petit-couronne</w:t>
            </w:r>
            <w:r w:rsidR="002C2CDD" w:rsidRPr="00C927A1">
              <w:rPr>
                <w:lang w:bidi="fr-FR"/>
              </w:rPr>
              <w:t xml:space="preserve"> • </w:t>
            </w:r>
            <w:r w:rsidRPr="00C927A1">
              <w:t>JUIN 2018 / Juin 2018</w:t>
            </w:r>
          </w:p>
          <w:p w14:paraId="17551017" w14:textId="6C23228B" w:rsidR="00513038" w:rsidRPr="00C927A1" w:rsidRDefault="00513038" w:rsidP="00513038">
            <w:pPr>
              <w:pStyle w:val="NormalWeb"/>
              <w:shd w:val="clear" w:color="auto" w:fill="FFFFFF"/>
              <w:textAlignment w:val="baseline"/>
              <w:rPr>
                <w:rFonts w:asciiTheme="minorHAnsi" w:eastAsia="Times New Roman" w:hAnsiTheme="minorHAnsi" w:cs="Arial"/>
                <w:color w:val="010101"/>
                <w:sz w:val="22"/>
                <w:szCs w:val="22"/>
                <w:lang w:eastAsia="fr-FR"/>
              </w:rPr>
            </w:pPr>
            <w:r w:rsidRPr="00C927A1">
              <w:rPr>
                <w:rFonts w:asciiTheme="minorHAnsi" w:eastAsia="Times New Roman" w:hAnsiTheme="minorHAnsi" w:cs="Arial"/>
                <w:color w:val="010101"/>
                <w:sz w:val="22"/>
                <w:szCs w:val="22"/>
                <w:lang w:eastAsia="fr-FR"/>
              </w:rPr>
              <w:t>Installation électrique - pose d'appareillage</w:t>
            </w:r>
          </w:p>
          <w:p w14:paraId="03AA3157" w14:textId="4AA929D2" w:rsid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Nettoyage des chantiers, organisations des véhicules et rangement du stockage de l'entreprise</w:t>
            </w:r>
          </w:p>
          <w:p w14:paraId="56B63FAB" w14:textId="77777777" w:rsidR="00AB7ABD" w:rsidRPr="00C927A1" w:rsidRDefault="00AB7ABD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</w:p>
          <w:p w14:paraId="3DA4C89B" w14:textId="6E2B0E7E" w:rsidR="00513038" w:rsidRPr="00C927A1" w:rsidRDefault="00513038" w:rsidP="00513038">
            <w:pPr>
              <w:pStyle w:val="Titre4"/>
            </w:pPr>
            <w:r w:rsidRPr="00C927A1">
              <w:t>Stagiaire</w:t>
            </w:r>
            <w:r w:rsidRPr="00C927A1">
              <w:rPr>
                <w:lang w:bidi="fr-FR"/>
              </w:rPr>
              <w:t xml:space="preserve"> • </w:t>
            </w:r>
            <w:r w:rsidRPr="00C927A1">
              <w:t>SARL VENDAS, 76650 petit-couronne</w:t>
            </w:r>
            <w:r w:rsidRPr="00C927A1">
              <w:rPr>
                <w:lang w:bidi="fr-FR"/>
              </w:rPr>
              <w:t xml:space="preserve"> • </w:t>
            </w:r>
            <w:r w:rsidRPr="00C927A1">
              <w:t>JANV. 2019 / Fevr. 2019</w:t>
            </w:r>
          </w:p>
          <w:p w14:paraId="131468C9" w14:textId="77777777" w:rsidR="00513038" w:rsidRP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Installation électrique - pose d'appareillage</w:t>
            </w:r>
          </w:p>
          <w:p w14:paraId="11049EB2" w14:textId="77777777" w:rsidR="00513038" w:rsidRP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Pose de pieuvre électrique</w:t>
            </w:r>
          </w:p>
          <w:p w14:paraId="7948C490" w14:textId="77777777" w:rsidR="00513038" w:rsidRP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Dépannage chez des particuliers</w:t>
            </w:r>
          </w:p>
          <w:p w14:paraId="5D811F90" w14:textId="685CEB9F" w:rsid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Dépannage VMC</w:t>
            </w:r>
          </w:p>
          <w:p w14:paraId="4FC81A63" w14:textId="77777777" w:rsidR="00AB7ABD" w:rsidRPr="00C927A1" w:rsidRDefault="00AB7ABD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</w:p>
          <w:p w14:paraId="12033B9C" w14:textId="07D691F5" w:rsidR="00513038" w:rsidRPr="00C927A1" w:rsidRDefault="00513038" w:rsidP="00513038">
            <w:pPr>
              <w:pStyle w:val="Titre4"/>
            </w:pPr>
            <w:r w:rsidRPr="00C927A1">
              <w:t>Stagiaire</w:t>
            </w:r>
            <w:r w:rsidRPr="00C927A1">
              <w:rPr>
                <w:lang w:bidi="fr-FR"/>
              </w:rPr>
              <w:t xml:space="preserve"> • </w:t>
            </w:r>
            <w:r w:rsidR="00C927A1" w:rsidRPr="00C927A1">
              <w:t>œuvre normande des mèreS – 76380 cANTELEU</w:t>
            </w:r>
            <w:r w:rsidRPr="00C927A1">
              <w:rPr>
                <w:lang w:bidi="fr-FR"/>
              </w:rPr>
              <w:t xml:space="preserve"> • </w:t>
            </w:r>
            <w:r w:rsidRPr="00C927A1">
              <w:t>nov. 2020 / déc. 2020</w:t>
            </w:r>
          </w:p>
          <w:p w14:paraId="715EB623" w14:textId="77777777" w:rsidR="00513038" w:rsidRP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Installation électrique - pose d'appareillage</w:t>
            </w:r>
          </w:p>
          <w:p w14:paraId="597E4696" w14:textId="4DAA17B4" w:rsidR="00513038" w:rsidRP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Rénovation de studio</w:t>
            </w:r>
            <w:r w:rsidR="00C927A1" w:rsidRPr="00C927A1">
              <w:rPr>
                <w:rFonts w:eastAsia="Times New Roman" w:cs="Arial"/>
                <w:color w:val="010101"/>
                <w:lang w:eastAsia="fr-FR"/>
              </w:rPr>
              <w:t>s</w:t>
            </w:r>
          </w:p>
          <w:p w14:paraId="5C66DBA8" w14:textId="5D3E90D7" w:rsidR="00513038" w:rsidRP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Réalisation diamètre d'équipements électriques et installations</w:t>
            </w:r>
            <w:r w:rsidR="00C927A1" w:rsidRPr="00C927A1">
              <w:rPr>
                <w:rFonts w:eastAsia="Times New Roman" w:cs="Arial"/>
                <w:color w:val="010101"/>
                <w:lang w:eastAsia="fr-FR"/>
              </w:rPr>
              <w:t xml:space="preserve">, </w:t>
            </w:r>
            <w:r w:rsidRPr="00513038">
              <w:rPr>
                <w:rFonts w:eastAsia="Times New Roman" w:cs="Arial"/>
                <w:color w:val="010101"/>
                <w:lang w:eastAsia="fr-FR"/>
              </w:rPr>
              <w:t>commandes d</w:t>
            </w:r>
            <w:r w:rsidR="00C927A1" w:rsidRPr="00C927A1">
              <w:rPr>
                <w:rFonts w:eastAsia="Times New Roman" w:cs="Arial"/>
                <w:color w:val="010101"/>
                <w:lang w:eastAsia="fr-FR"/>
              </w:rPr>
              <w:t>’équipements</w:t>
            </w:r>
            <w:r w:rsidRPr="00513038">
              <w:rPr>
                <w:rFonts w:eastAsia="Times New Roman" w:cs="Arial"/>
                <w:color w:val="010101"/>
                <w:lang w:eastAsia="fr-FR"/>
              </w:rPr>
              <w:t xml:space="preserve"> neufs</w:t>
            </w:r>
          </w:p>
          <w:p w14:paraId="71059CD6" w14:textId="56F8BBB8" w:rsidR="00513038" w:rsidRP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C927A1">
              <w:rPr>
                <w:rFonts w:eastAsia="Times New Roman" w:cs="Arial"/>
                <w:color w:val="010101"/>
                <w:lang w:eastAsia="fr-FR"/>
              </w:rPr>
              <w:t>Repérer</w:t>
            </w:r>
            <w:r w:rsidRPr="00513038">
              <w:rPr>
                <w:rFonts w:eastAsia="Times New Roman" w:cs="Arial"/>
                <w:color w:val="010101"/>
                <w:lang w:eastAsia="fr-FR"/>
              </w:rPr>
              <w:t xml:space="preserve"> et commander les bons équipements électriques</w:t>
            </w:r>
          </w:p>
          <w:p w14:paraId="7F5EB1A7" w14:textId="77777777" w:rsidR="00513038" w:rsidRP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Révision de normes importantes liées au métier</w:t>
            </w:r>
          </w:p>
          <w:p w14:paraId="6ED253DE" w14:textId="79F13577" w:rsidR="00513038" w:rsidRPr="00C927A1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513038">
              <w:rPr>
                <w:rFonts w:eastAsia="Times New Roman" w:cs="Arial"/>
                <w:color w:val="010101"/>
                <w:lang w:eastAsia="fr-FR"/>
              </w:rPr>
              <w:t>Installation, pose et câblage de baie informatique</w:t>
            </w:r>
          </w:p>
          <w:p w14:paraId="359D0846" w14:textId="67A9E124" w:rsidR="00513038" w:rsidRPr="00513038" w:rsidRDefault="00513038" w:rsidP="00513038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Arial"/>
                <w:color w:val="010101"/>
                <w:lang w:eastAsia="fr-FR"/>
              </w:rPr>
            </w:pPr>
            <w:r w:rsidRPr="00C927A1">
              <w:rPr>
                <w:rFonts w:eastAsia="Times New Roman" w:cs="Arial"/>
                <w:color w:val="010101"/>
                <w:lang w:eastAsia="fr-FR"/>
              </w:rPr>
              <w:t>Supervision d’une entreprise et de leurs actions</w:t>
            </w:r>
          </w:p>
          <w:p w14:paraId="76096486" w14:textId="4B27B530" w:rsidR="00741125" w:rsidRPr="00C927A1" w:rsidRDefault="00741125" w:rsidP="00513038"/>
        </w:tc>
      </w:tr>
    </w:tbl>
    <w:p w14:paraId="49708EDD" w14:textId="77777777" w:rsidR="002F030B" w:rsidRPr="002C476A" w:rsidRDefault="002F030B" w:rsidP="00C927A1"/>
    <w:sectPr w:rsidR="002F030B" w:rsidRPr="002C476A" w:rsidSect="002F030B">
      <w:headerReference w:type="default" r:id="rId11"/>
      <w:footerReference w:type="first" r:id="rId12"/>
      <w:pgSz w:w="13041" w:h="16840" w:code="9"/>
      <w:pgMar w:top="862" w:right="737" w:bottom="2302" w:left="737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25A49" w14:textId="77777777" w:rsidR="00B26087" w:rsidRDefault="00B26087" w:rsidP="00713050">
      <w:pPr>
        <w:spacing w:line="240" w:lineRule="auto"/>
      </w:pPr>
      <w:r>
        <w:separator/>
      </w:r>
    </w:p>
  </w:endnote>
  <w:endnote w:type="continuationSeparator" w:id="0">
    <w:p w14:paraId="6910E01C" w14:textId="77777777" w:rsidR="00B26087" w:rsidRDefault="00B2608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C7838" w14:textId="13F122C3" w:rsidR="00217980" w:rsidRPr="00AB7ABD" w:rsidRDefault="00AB7ABD" w:rsidP="00BB2A29">
    <w:pPr>
      <w:pStyle w:val="Pieddepag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E49E5E" wp14:editId="266F38DE">
          <wp:simplePos x="0" y="0"/>
          <wp:positionH relativeFrom="column">
            <wp:posOffset>3627755</wp:posOffset>
          </wp:positionH>
          <wp:positionV relativeFrom="paragraph">
            <wp:posOffset>-767080</wp:posOffset>
          </wp:positionV>
          <wp:extent cx="552450" cy="552450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8E4E64">
        <w:rPr>
          <w:rStyle w:val="Lienhypertexte"/>
        </w:rPr>
        <w:t>robacheloucass@GMAIL.com</w:t>
      </w:r>
    </w:hyperlink>
    <w:r>
      <w:t xml:space="preserve"> / </w:t>
    </w:r>
    <w:r w:rsidR="00BB2A29">
      <w:t>0</w:t>
    </w:r>
    <w:r>
      <w:t>6 74 31 96 46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15695" w14:textId="77777777" w:rsidR="00B26087" w:rsidRDefault="00B26087" w:rsidP="00713050">
      <w:pPr>
        <w:spacing w:line="240" w:lineRule="auto"/>
      </w:pPr>
      <w:r>
        <w:separator/>
      </w:r>
    </w:p>
  </w:footnote>
  <w:footnote w:type="continuationSeparator" w:id="0">
    <w:p w14:paraId="33FFD2B2" w14:textId="77777777" w:rsidR="00B26087" w:rsidRDefault="00B2608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528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69"/>
      <w:gridCol w:w="6706"/>
    </w:tblGrid>
    <w:tr w:rsidR="001A5CA9" w:rsidRPr="00F207C0" w14:paraId="223DD366" w14:textId="77777777" w:rsidTr="00AB7ABD">
      <w:trPr>
        <w:trHeight w:hRule="exact" w:val="271"/>
      </w:trPr>
      <w:tc>
        <w:tcPr>
          <w:tcW w:w="3429" w:type="dxa"/>
          <w:tcMar>
            <w:top w:w="821" w:type="dxa"/>
            <w:right w:w="720" w:type="dxa"/>
          </w:tcMar>
        </w:tcPr>
        <w:p w14:paraId="440C2CB5" w14:textId="77777777" w:rsidR="001A5CA9" w:rsidRPr="00F207C0" w:rsidRDefault="001A5CA9" w:rsidP="00C927A1">
          <w:pPr>
            <w:pStyle w:val="Initiales"/>
          </w:pPr>
        </w:p>
      </w:tc>
      <w:tc>
        <w:tcPr>
          <w:tcW w:w="6100" w:type="dxa"/>
          <w:tcMar>
            <w:top w:w="821" w:type="dxa"/>
            <w:left w:w="0" w:type="dxa"/>
          </w:tcMar>
        </w:tcPr>
        <w:p w14:paraId="7949E0B1" w14:textId="77777777" w:rsidR="001A5CA9" w:rsidRPr="00F207C0" w:rsidRDefault="001A5CA9" w:rsidP="001A5CA9"/>
      </w:tc>
    </w:tr>
  </w:tbl>
  <w:p w14:paraId="38E3B584" w14:textId="07380AB1" w:rsidR="00217980" w:rsidRPr="001A5CA9" w:rsidRDefault="00217980" w:rsidP="001A5C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A52632"/>
    <w:multiLevelType w:val="hybridMultilevel"/>
    <w:tmpl w:val="F8464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91C84"/>
    <w:multiLevelType w:val="hybridMultilevel"/>
    <w:tmpl w:val="5F9A3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27F92"/>
    <w:multiLevelType w:val="hybridMultilevel"/>
    <w:tmpl w:val="DFE4E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77EE3"/>
    <w:multiLevelType w:val="hybridMultilevel"/>
    <w:tmpl w:val="321227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38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B7ADC"/>
    <w:rsid w:val="001F4583"/>
    <w:rsid w:val="00217980"/>
    <w:rsid w:val="00271662"/>
    <w:rsid w:val="0027404F"/>
    <w:rsid w:val="00290AAA"/>
    <w:rsid w:val="00293B83"/>
    <w:rsid w:val="002B091C"/>
    <w:rsid w:val="002C2CDD"/>
    <w:rsid w:val="002C476A"/>
    <w:rsid w:val="002D45C6"/>
    <w:rsid w:val="002E503E"/>
    <w:rsid w:val="002F030B"/>
    <w:rsid w:val="002F03FA"/>
    <w:rsid w:val="00313E86"/>
    <w:rsid w:val="00333CD3"/>
    <w:rsid w:val="00340365"/>
    <w:rsid w:val="00342B64"/>
    <w:rsid w:val="00364079"/>
    <w:rsid w:val="003C5528"/>
    <w:rsid w:val="003D03E5"/>
    <w:rsid w:val="003D3CAE"/>
    <w:rsid w:val="004077FB"/>
    <w:rsid w:val="004116C0"/>
    <w:rsid w:val="004244FF"/>
    <w:rsid w:val="00424DD9"/>
    <w:rsid w:val="004305E4"/>
    <w:rsid w:val="0046104A"/>
    <w:rsid w:val="004717C5"/>
    <w:rsid w:val="00492CBE"/>
    <w:rsid w:val="004A24CC"/>
    <w:rsid w:val="005023BD"/>
    <w:rsid w:val="00513038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A3223"/>
    <w:rsid w:val="007D2696"/>
    <w:rsid w:val="007D2FD2"/>
    <w:rsid w:val="007D406E"/>
    <w:rsid w:val="007D5EC0"/>
    <w:rsid w:val="007D6458"/>
    <w:rsid w:val="00811117"/>
    <w:rsid w:val="00815D0C"/>
    <w:rsid w:val="00823C54"/>
    <w:rsid w:val="00826A10"/>
    <w:rsid w:val="00841146"/>
    <w:rsid w:val="00841DAE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D5B79"/>
    <w:rsid w:val="009F7AD9"/>
    <w:rsid w:val="00A42540"/>
    <w:rsid w:val="00A50939"/>
    <w:rsid w:val="00A83413"/>
    <w:rsid w:val="00AA6A40"/>
    <w:rsid w:val="00AA75F6"/>
    <w:rsid w:val="00AB7ABD"/>
    <w:rsid w:val="00AD00FD"/>
    <w:rsid w:val="00AD148C"/>
    <w:rsid w:val="00AD7608"/>
    <w:rsid w:val="00AE0E47"/>
    <w:rsid w:val="00AF0A8E"/>
    <w:rsid w:val="00B26087"/>
    <w:rsid w:val="00B27019"/>
    <w:rsid w:val="00B5664D"/>
    <w:rsid w:val="00B56BC2"/>
    <w:rsid w:val="00B76A83"/>
    <w:rsid w:val="00BA5B40"/>
    <w:rsid w:val="00BB2A29"/>
    <w:rsid w:val="00BD0206"/>
    <w:rsid w:val="00C2098A"/>
    <w:rsid w:val="00C40644"/>
    <w:rsid w:val="00C5444A"/>
    <w:rsid w:val="00C612DA"/>
    <w:rsid w:val="00C62C50"/>
    <w:rsid w:val="00C7741E"/>
    <w:rsid w:val="00C875AB"/>
    <w:rsid w:val="00C927A1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094E"/>
    <w:rsid w:val="00EB2D52"/>
    <w:rsid w:val="00EF7CC9"/>
    <w:rsid w:val="00F207C0"/>
    <w:rsid w:val="00F20AE5"/>
    <w:rsid w:val="00F47E97"/>
    <w:rsid w:val="00F645C7"/>
    <w:rsid w:val="00F9649B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C0D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AB7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obacheloucass@GMAIL.com" TargetMode="External"/><Relationship Id="rId2" Type="http://schemas.openxmlformats.org/officeDocument/2006/relationships/hyperlink" Target="https://ken.childrenshealthcarecanada.ca/xwiki/wiki/changingyourlens/view/Main/Contact+Us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roba\AppData\Roaming\Microsoft\Templates\CV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ABCD7F30014528877CBECDAA91C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63C8C-942F-4A69-A9C9-4E920580D448}"/>
      </w:docPartPr>
      <w:docPartBody>
        <w:p w:rsidR="00A4138B" w:rsidRDefault="0068056D">
          <w:pPr>
            <w:pStyle w:val="8DABCD7F30014528877CBECDAA91CA3C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78C5DF214FAB4039B0EAC6558D4884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955E60-C702-439F-841A-A5FE9133600E}"/>
      </w:docPartPr>
      <w:docPartBody>
        <w:p w:rsidR="00A4138B" w:rsidRDefault="0068056D">
          <w:pPr>
            <w:pStyle w:val="78C5DF214FAB4039B0EAC6558D48845A"/>
          </w:pPr>
          <w:r w:rsidRPr="002C476A">
            <w:rPr>
              <w:lang w:bidi="fr-FR"/>
            </w:rPr>
            <w:t>Profession ou secteur d’activité</w:t>
          </w:r>
        </w:p>
      </w:docPartBody>
    </w:docPart>
    <w:docPart>
      <w:docPartPr>
        <w:name w:val="9F58A7FEE4DD4C69A57EFE6DB3861E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B698DB-4161-49C6-A9A7-49D8F89C7EB0}"/>
      </w:docPartPr>
      <w:docPartBody>
        <w:p w:rsidR="00A4138B" w:rsidRDefault="0068056D">
          <w:pPr>
            <w:pStyle w:val="9F58A7FEE4DD4C69A57EFE6DB3861E64"/>
          </w:pPr>
          <w:r w:rsidRPr="002C476A">
            <w:rPr>
              <w:lang w:bidi="fr-FR"/>
            </w:rPr>
            <w:t>Lien vers d’autres propriétés en ligne : Portfolio/Site web/Blog</w:t>
          </w:r>
        </w:p>
      </w:docPartBody>
    </w:docPart>
    <w:docPart>
      <w:docPartPr>
        <w:name w:val="CE2B9614F715437CAFC0FD0110B2EE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94F883-D10F-4D47-AD57-37C125EEB627}"/>
      </w:docPartPr>
      <w:docPartBody>
        <w:p w:rsidR="00A4138B" w:rsidRDefault="0068056D">
          <w:pPr>
            <w:pStyle w:val="CE2B9614F715437CAFC0FD0110B2EEFB"/>
          </w:pPr>
          <w:r w:rsidRPr="002C476A">
            <w:rPr>
              <w:lang w:bidi="fr-FR"/>
            </w:rPr>
            <w:t>Expérience</w:t>
          </w:r>
        </w:p>
      </w:docPartBody>
    </w:docPart>
    <w:docPart>
      <w:docPartPr>
        <w:name w:val="AA1E5CE51DAC461B8DFDBEC2B47490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139A31-D306-49C7-B3C5-61E52E9D764F}"/>
      </w:docPartPr>
      <w:docPartBody>
        <w:p w:rsidR="00A4138B" w:rsidRDefault="0068056D" w:rsidP="0068056D">
          <w:pPr>
            <w:pStyle w:val="AA1E5CE51DAC461B8DFDBEC2B47490B1"/>
          </w:pPr>
          <w:r w:rsidRPr="002C476A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6D"/>
    <w:rsid w:val="0068056D"/>
    <w:rsid w:val="00710CBA"/>
    <w:rsid w:val="00A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ABCD7F30014528877CBECDAA91CA3C">
    <w:name w:val="8DABCD7F30014528877CBECDAA91CA3C"/>
  </w:style>
  <w:style w:type="paragraph" w:customStyle="1" w:styleId="78C5DF214FAB4039B0EAC6558D48845A">
    <w:name w:val="78C5DF214FAB4039B0EAC6558D48845A"/>
  </w:style>
  <w:style w:type="paragraph" w:customStyle="1" w:styleId="9F58A7FEE4DD4C69A57EFE6DB3861E64">
    <w:name w:val="9F58A7FEE4DD4C69A57EFE6DB3861E64"/>
  </w:style>
  <w:style w:type="paragraph" w:customStyle="1" w:styleId="CE2B9614F715437CAFC0FD0110B2EEFB">
    <w:name w:val="CE2B9614F715437CAFC0FD0110B2EEFB"/>
  </w:style>
  <w:style w:type="paragraph" w:customStyle="1" w:styleId="AA1E5CE51DAC461B8DFDBEC2B47490B1">
    <w:name w:val="AA1E5CE51DAC461B8DFDBEC2B47490B1"/>
    <w:rsid w:val="006805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C19119-1958-4D8D-B2DB-C7EA436B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soigné, conçu par MOO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36 rue olof palme, PETIT-Couronne</dc:subject>
  <dc:creator/>
  <cp:keywords/>
  <dc:description>06 74 31 96 46 – robacheloucass@gmail.com</dc:description>
  <cp:lastModifiedBy/>
  <cp:revision>1</cp:revision>
  <dcterms:created xsi:type="dcterms:W3CDTF">2021-03-25T19:08:00Z</dcterms:created>
  <dcterms:modified xsi:type="dcterms:W3CDTF">2021-03-25T19:08:00Z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